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D17FD" w14:textId="772340CB" w:rsidR="0085257A" w:rsidRPr="00AD232E" w:rsidRDefault="00F936CE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B5BF2" w:rsidRPr="00AD232E">
          <w:rPr>
            <w:rFonts w:ascii="Times New Roman" w:hAnsi="Times New Roman"/>
          </w:rPr>
          <w:t>&lt;</w:t>
        </w:r>
        <w:r w:rsidR="00D314E1">
          <w:rPr>
            <w:rFonts w:ascii="Times New Roman" w:hAnsi="Times New Roman"/>
          </w:rPr>
          <w:t>Online Bookstore</w:t>
        </w:r>
        <w:r w:rsidR="009B5BF2" w:rsidRPr="00AD232E">
          <w:rPr>
            <w:rFonts w:ascii="Times New Roman" w:hAnsi="Times New Roman"/>
          </w:rPr>
          <w:t>&gt;</w:t>
        </w:r>
      </w:fldSimple>
    </w:p>
    <w:p w14:paraId="343E10D0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4C17D57A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496581F6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56378FA2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2C8E2ED1" w14:textId="77777777" w:rsidR="0085257A" w:rsidRPr="00AD232E" w:rsidRDefault="0085257A"/>
    <w:p w14:paraId="65A6D028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B8C6C44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2F55F017" w14:textId="77777777">
        <w:tc>
          <w:tcPr>
            <w:tcW w:w="2304" w:type="dxa"/>
          </w:tcPr>
          <w:p w14:paraId="65224F7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4F24C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742C80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7FF7C7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78225B1E" w14:textId="77777777">
        <w:tc>
          <w:tcPr>
            <w:tcW w:w="2304" w:type="dxa"/>
          </w:tcPr>
          <w:p w14:paraId="0EE8718F" w14:textId="710AB2D3" w:rsidR="0085257A" w:rsidRPr="00AD232E" w:rsidRDefault="0085257A">
            <w:pPr>
              <w:pStyle w:val="Tabletext"/>
            </w:pPr>
            <w:r w:rsidRPr="00AD232E">
              <w:t>&lt;</w:t>
            </w:r>
            <w:r w:rsidR="00BE20F0">
              <w:t>17/03/2020</w:t>
            </w:r>
            <w:r w:rsidRPr="00AD232E">
              <w:t>&gt;</w:t>
            </w:r>
          </w:p>
        </w:tc>
        <w:tc>
          <w:tcPr>
            <w:tcW w:w="1152" w:type="dxa"/>
          </w:tcPr>
          <w:p w14:paraId="06592E34" w14:textId="312E87E6" w:rsidR="0085257A" w:rsidRPr="00AD232E" w:rsidRDefault="0085257A">
            <w:pPr>
              <w:pStyle w:val="Tabletext"/>
            </w:pPr>
            <w:r w:rsidRPr="00AD232E">
              <w:t>&lt;</w:t>
            </w:r>
            <w:r w:rsidR="00BE20F0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264E3DA9" w14:textId="2921DF5C" w:rsidR="0085257A" w:rsidRPr="00AD232E" w:rsidRDefault="00BE20F0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14:paraId="22A03BC9" w14:textId="3C667C92" w:rsidR="0085257A" w:rsidRPr="00AD232E" w:rsidRDefault="00BE20F0">
            <w:pPr>
              <w:pStyle w:val="Tabletext"/>
            </w:pPr>
            <w:r>
              <w:t>Craciun Sergiu</w:t>
            </w:r>
          </w:p>
        </w:tc>
      </w:tr>
      <w:tr w:rsidR="0085257A" w:rsidRPr="00AD232E" w14:paraId="391B3D95" w14:textId="77777777">
        <w:tc>
          <w:tcPr>
            <w:tcW w:w="2304" w:type="dxa"/>
          </w:tcPr>
          <w:p w14:paraId="590E8A9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DE7333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49A3E06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EE5989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1DC9D07" w14:textId="77777777">
        <w:tc>
          <w:tcPr>
            <w:tcW w:w="2304" w:type="dxa"/>
          </w:tcPr>
          <w:p w14:paraId="6516527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466C18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51B1C2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C13E247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3148924" w14:textId="77777777">
        <w:tc>
          <w:tcPr>
            <w:tcW w:w="2304" w:type="dxa"/>
          </w:tcPr>
          <w:p w14:paraId="7780EA35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7A5FD3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5EF5071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8EDBA64" w14:textId="77777777" w:rsidR="0085257A" w:rsidRPr="00AD232E" w:rsidRDefault="0085257A">
            <w:pPr>
              <w:pStyle w:val="Tabletext"/>
            </w:pPr>
          </w:p>
        </w:tc>
      </w:tr>
    </w:tbl>
    <w:p w14:paraId="45DDD264" w14:textId="77777777" w:rsidR="0085257A" w:rsidRPr="00AD232E" w:rsidRDefault="0085257A"/>
    <w:p w14:paraId="69DD1587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18FCCA9" w14:textId="77777777" w:rsidR="00AD232E" w:rsidRPr="00F1488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F1488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4AB4975" w14:textId="77777777" w:rsidR="00AD232E" w:rsidRPr="00F1488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F1488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1A2DF415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FF996A7" w14:textId="37C1DF0B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39668FD" w14:textId="5C466A08" w:rsidR="00BE20F0" w:rsidRDefault="00BE20F0" w:rsidP="00BE20F0"/>
    <w:p w14:paraId="145E909F" w14:textId="263A586E" w:rsidR="00BE20F0" w:rsidRPr="00BE20F0" w:rsidRDefault="00BE20F0" w:rsidP="00BE20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Glossary </w:t>
      </w:r>
      <w:r>
        <w:rPr>
          <w:sz w:val="24"/>
          <w:szCs w:val="24"/>
        </w:rPr>
        <w:t>document provides an overview of the entire document’s most difficult terms, helping the reader standardize on frequently used technical ones.</w:t>
      </w:r>
    </w:p>
    <w:p w14:paraId="3404C2DD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35B47A24" w14:textId="42C5C275" w:rsidR="0085257A" w:rsidRPr="00AD232E" w:rsidRDefault="0085257A" w:rsidP="00F669DB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0DB7139F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67BE997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16120A4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4D21FBE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BCA5F4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3170B91F" w14:textId="77777777" w:rsidTr="00AD232E">
        <w:trPr>
          <w:trHeight w:val="976"/>
        </w:trPr>
        <w:tc>
          <w:tcPr>
            <w:tcW w:w="2258" w:type="dxa"/>
          </w:tcPr>
          <w:p w14:paraId="43787DE6" w14:textId="3D4C613F" w:rsidR="0085257A" w:rsidRPr="00BE20F0" w:rsidRDefault="00BE20F0" w:rsidP="00F669DB">
            <w:pPr>
              <w:pStyle w:val="InfoBlue"/>
              <w:rPr>
                <w:i w:val="0"/>
                <w:color w:val="000000"/>
                <w:sz w:val="24"/>
                <w:szCs w:val="24"/>
              </w:rPr>
            </w:pPr>
            <w:r>
              <w:rPr>
                <w:i w:val="0"/>
                <w:color w:val="000000"/>
                <w:sz w:val="24"/>
                <w:szCs w:val="24"/>
              </w:rPr>
              <w:t>Stakeholder</w:t>
            </w:r>
          </w:p>
        </w:tc>
        <w:tc>
          <w:tcPr>
            <w:tcW w:w="3232" w:type="dxa"/>
          </w:tcPr>
          <w:p w14:paraId="0082B0CF" w14:textId="665865BF" w:rsidR="0085257A" w:rsidRPr="00BE20F0" w:rsidRDefault="00BE20F0" w:rsidP="00F669DB">
            <w:pPr>
              <w:pStyle w:val="InfoBlue"/>
              <w:rPr>
                <w:i w:val="0"/>
                <w:color w:val="000000"/>
                <w:sz w:val="24"/>
                <w:szCs w:val="24"/>
              </w:rPr>
            </w:pPr>
            <w:r>
              <w:rPr>
                <w:i w:val="0"/>
                <w:color w:val="000000"/>
                <w:sz w:val="24"/>
                <w:szCs w:val="24"/>
              </w:rPr>
              <w:t>an accountant, group, organization, member or system that affects/can be affected by an organization’s actions</w:t>
            </w:r>
          </w:p>
        </w:tc>
        <w:tc>
          <w:tcPr>
            <w:tcW w:w="1890" w:type="dxa"/>
          </w:tcPr>
          <w:p w14:paraId="30C596EB" w14:textId="77777777" w:rsidR="0085257A" w:rsidRPr="00F1488C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273B852C" w14:textId="77777777" w:rsidR="0085257A" w:rsidRPr="00F1488C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4C7AAB12" w14:textId="735BDB02" w:rsidR="0085257A" w:rsidRDefault="0085257A">
      <w:pPr>
        <w:pStyle w:val="BodyText"/>
      </w:pPr>
    </w:p>
    <w:p w14:paraId="25EDD6C3" w14:textId="3054CB23" w:rsidR="0074411E" w:rsidRDefault="0074411E">
      <w:pPr>
        <w:pStyle w:val="BodyText"/>
      </w:pPr>
    </w:p>
    <w:p w14:paraId="4001BE74" w14:textId="1DF43F96" w:rsidR="0074411E" w:rsidRDefault="0074411E">
      <w:pPr>
        <w:pStyle w:val="BodyText"/>
      </w:pPr>
    </w:p>
    <w:p w14:paraId="3E380FFF" w14:textId="2FDD2447" w:rsidR="0074411E" w:rsidRPr="00AD232E" w:rsidRDefault="0074411E" w:rsidP="006E50A0">
      <w:pPr>
        <w:pStyle w:val="BodyText"/>
        <w:ind w:left="0"/>
      </w:pPr>
      <w:bookmarkStart w:id="7" w:name="_GoBack"/>
      <w:bookmarkEnd w:id="7"/>
    </w:p>
    <w:sectPr w:rsidR="0074411E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1B7EB" w14:textId="77777777" w:rsidR="009C3B2E" w:rsidRDefault="009C3B2E">
      <w:pPr>
        <w:spacing w:line="240" w:lineRule="auto"/>
      </w:pPr>
      <w:r>
        <w:separator/>
      </w:r>
    </w:p>
  </w:endnote>
  <w:endnote w:type="continuationSeparator" w:id="0">
    <w:p w14:paraId="5FC16F30" w14:textId="77777777" w:rsidR="009C3B2E" w:rsidRDefault="009C3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E9F00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04C90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A0C564" w14:textId="01D8C074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AA622A">
              <w:t>Craciun Sergiu</w:t>
            </w:r>
            <w:r>
              <w:t>&gt;</w:t>
            </w:r>
          </w:fldSimple>
          <w:r>
            <w:t xml:space="preserve">, </w:t>
          </w:r>
          <w:r w:rsidR="00F1488C">
            <w:fldChar w:fldCharType="begin"/>
          </w:r>
          <w:r w:rsidR="00F1488C">
            <w:instrText xml:space="preserve"> DATE \@ "yyyy" </w:instrText>
          </w:r>
          <w:r w:rsidR="00F1488C">
            <w:fldChar w:fldCharType="separate"/>
          </w:r>
          <w:r w:rsidR="0074411E">
            <w:rPr>
              <w:noProof/>
            </w:rPr>
            <w:t>2020</w:t>
          </w:r>
          <w:r w:rsidR="00F1488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C181D8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04DC6D9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AD063" w14:textId="77777777" w:rsidR="009C3B2E" w:rsidRDefault="009C3B2E">
      <w:pPr>
        <w:spacing w:line="240" w:lineRule="auto"/>
      </w:pPr>
      <w:r>
        <w:separator/>
      </w:r>
    </w:p>
  </w:footnote>
  <w:footnote w:type="continuationSeparator" w:id="0">
    <w:p w14:paraId="064D1926" w14:textId="77777777" w:rsidR="009C3B2E" w:rsidRDefault="009C3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30FB8" w14:textId="77777777" w:rsidR="00AD439A" w:rsidRDefault="00AD439A">
    <w:pPr>
      <w:rPr>
        <w:sz w:val="24"/>
      </w:rPr>
    </w:pPr>
  </w:p>
  <w:p w14:paraId="1CDEE06F" w14:textId="77777777" w:rsidR="00AD439A" w:rsidRDefault="00AD439A">
    <w:pPr>
      <w:pBdr>
        <w:top w:val="single" w:sz="6" w:space="1" w:color="auto"/>
      </w:pBdr>
      <w:rPr>
        <w:sz w:val="24"/>
      </w:rPr>
    </w:pPr>
  </w:p>
  <w:p w14:paraId="2D54CCF4" w14:textId="13CACC32" w:rsidR="00AD439A" w:rsidRDefault="00F936CE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D314E1">
        <w:rPr>
          <w:rFonts w:ascii="Arial" w:hAnsi="Arial"/>
          <w:b/>
          <w:sz w:val="36"/>
        </w:rPr>
        <w:t>Craciun Sergiu</w:t>
      </w:r>
      <w:r w:rsidR="00AD439A">
        <w:rPr>
          <w:rFonts w:ascii="Arial" w:hAnsi="Arial"/>
          <w:b/>
          <w:sz w:val="36"/>
        </w:rPr>
        <w:t>&gt;</w:t>
      </w:r>
    </w:fldSimple>
  </w:p>
  <w:p w14:paraId="2947832F" w14:textId="1C4A65A2" w:rsidR="00AD439A" w:rsidRDefault="00F936C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D314E1">
        <w:rPr>
          <w:rFonts w:ascii="Arial" w:hAnsi="Arial"/>
          <w:b/>
          <w:sz w:val="36"/>
        </w:rPr>
        <w:t>30442</w:t>
      </w:r>
      <w:r w:rsidR="00AD439A">
        <w:rPr>
          <w:rFonts w:ascii="Arial" w:hAnsi="Arial"/>
          <w:b/>
          <w:sz w:val="36"/>
        </w:rPr>
        <w:t>&gt;</w:t>
      </w:r>
    </w:fldSimple>
  </w:p>
  <w:p w14:paraId="3780740C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55F0BF42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B691377" w14:textId="77777777">
      <w:tc>
        <w:tcPr>
          <w:tcW w:w="6379" w:type="dxa"/>
        </w:tcPr>
        <w:p w14:paraId="0C0F91E2" w14:textId="1EB70511" w:rsidR="00AD439A" w:rsidRDefault="00F936CE">
          <w:fldSimple w:instr=" SUBJECT  \* MERGEFORMAT ">
            <w:r w:rsidR="00AD439A" w:rsidRPr="009B5BF2">
              <w:t>&lt;</w:t>
            </w:r>
            <w:r w:rsidR="001D70B8">
              <w:t>Online Bookstore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14:paraId="4C5C48FE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2AA5E1D1" w14:textId="77777777">
      <w:tc>
        <w:tcPr>
          <w:tcW w:w="6379" w:type="dxa"/>
        </w:tcPr>
        <w:p w14:paraId="591C71E1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3349A0AD" w14:textId="10BC90EB" w:rsidR="00AD439A" w:rsidRDefault="00AD439A">
          <w:r>
            <w:t xml:space="preserve">  Date:  &lt;</w:t>
          </w:r>
          <w:r w:rsidR="00BE20F0">
            <w:t>17/03/2020</w:t>
          </w:r>
          <w:r>
            <w:t>&gt;</w:t>
          </w:r>
        </w:p>
      </w:tc>
    </w:tr>
    <w:tr w:rsidR="00AD439A" w14:paraId="5AD5BA2B" w14:textId="77777777">
      <w:tc>
        <w:tcPr>
          <w:tcW w:w="9558" w:type="dxa"/>
          <w:gridSpan w:val="2"/>
        </w:tcPr>
        <w:p w14:paraId="38D4E804" w14:textId="77777777" w:rsidR="00AD439A" w:rsidRDefault="00AD439A">
          <w:r>
            <w:t>&lt;document identifier&gt;</w:t>
          </w:r>
        </w:p>
      </w:tc>
    </w:tr>
  </w:tbl>
  <w:p w14:paraId="5453DFD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1A89"/>
    <w:rsid w:val="001C7458"/>
    <w:rsid w:val="001D42BB"/>
    <w:rsid w:val="001D70B8"/>
    <w:rsid w:val="005A3207"/>
    <w:rsid w:val="00600853"/>
    <w:rsid w:val="006E50A0"/>
    <w:rsid w:val="0074411E"/>
    <w:rsid w:val="007F349D"/>
    <w:rsid w:val="0085257A"/>
    <w:rsid w:val="008978F7"/>
    <w:rsid w:val="009B5BF2"/>
    <w:rsid w:val="009C3B2E"/>
    <w:rsid w:val="00A61FD4"/>
    <w:rsid w:val="00AA622A"/>
    <w:rsid w:val="00AD232E"/>
    <w:rsid w:val="00AD439A"/>
    <w:rsid w:val="00B56935"/>
    <w:rsid w:val="00B944EA"/>
    <w:rsid w:val="00BE1B76"/>
    <w:rsid w:val="00BE20F0"/>
    <w:rsid w:val="00C05F21"/>
    <w:rsid w:val="00C35D85"/>
    <w:rsid w:val="00CE5184"/>
    <w:rsid w:val="00D314E1"/>
    <w:rsid w:val="00E41E57"/>
    <w:rsid w:val="00E55EE3"/>
    <w:rsid w:val="00F1488C"/>
    <w:rsid w:val="00F669DB"/>
    <w:rsid w:val="00F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18557"/>
  <w15:docId w15:val="{24C3C7D7-98A9-47A6-88BE-014993E2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20</TotalTime>
  <Pages>4</Pages>
  <Words>101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Sergiu - Mihai Craciun</cp:lastModifiedBy>
  <cp:revision>10</cp:revision>
  <cp:lastPrinted>2001-03-15T12:26:00Z</cp:lastPrinted>
  <dcterms:created xsi:type="dcterms:W3CDTF">2010-02-26T10:01:00Z</dcterms:created>
  <dcterms:modified xsi:type="dcterms:W3CDTF">2020-03-23T11:54:00Z</dcterms:modified>
</cp:coreProperties>
</file>