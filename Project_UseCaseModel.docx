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0640" w14:textId="57DC3B56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</w:t>
      </w:r>
      <w:r w:rsidR="00C64CF4">
        <w:rPr>
          <w:rFonts w:ascii="Times New Roman" w:hAnsi="Times New Roman"/>
        </w:rPr>
        <w:t>Online Bookstore</w:t>
      </w:r>
      <w:r w:rsidR="000916B9" w:rsidRPr="00D047E9">
        <w:rPr>
          <w:rFonts w:ascii="Times New Roman" w:hAnsi="Times New Roman"/>
        </w:rPr>
        <w:t>&gt;</w:t>
      </w:r>
      <w:r>
        <w:fldChar w:fldCharType="end"/>
      </w:r>
    </w:p>
    <w:p w14:paraId="627CC1A1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71D2B68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65172087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4347BC86" w14:textId="77777777" w:rsidR="008C4393" w:rsidRPr="00D047E9" w:rsidRDefault="008C4393"/>
    <w:p w14:paraId="32184695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8589D2A" w14:textId="77777777" w:rsidR="008C4393" w:rsidRPr="00D047E9" w:rsidRDefault="008C4393"/>
    <w:p w14:paraId="2A9248B3" w14:textId="77777777" w:rsidR="008C4393" w:rsidRPr="00D047E9" w:rsidRDefault="008C4393">
      <w:pPr>
        <w:pStyle w:val="BodyText"/>
      </w:pPr>
    </w:p>
    <w:p w14:paraId="48FBB8D8" w14:textId="77777777" w:rsidR="008C4393" w:rsidRPr="00D047E9" w:rsidRDefault="008C4393">
      <w:pPr>
        <w:pStyle w:val="BodyText"/>
      </w:pPr>
    </w:p>
    <w:p w14:paraId="7BEF0AA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C79E213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68035BBE" w14:textId="77777777">
        <w:tc>
          <w:tcPr>
            <w:tcW w:w="2304" w:type="dxa"/>
          </w:tcPr>
          <w:p w14:paraId="0AE2A82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5AA5C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97B96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BB0C85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6195585" w14:textId="77777777">
        <w:tc>
          <w:tcPr>
            <w:tcW w:w="2304" w:type="dxa"/>
          </w:tcPr>
          <w:p w14:paraId="63E37E8F" w14:textId="0CAF137E" w:rsidR="008C4393" w:rsidRPr="00D047E9" w:rsidRDefault="00570E86">
            <w:pPr>
              <w:pStyle w:val="Tabletext"/>
            </w:pPr>
            <w:r w:rsidRPr="00D047E9">
              <w:t>&lt;</w:t>
            </w:r>
            <w:r w:rsidR="00C64CF4">
              <w:t>17/03/2020</w:t>
            </w:r>
            <w:r w:rsidRPr="00D047E9">
              <w:t>&gt;</w:t>
            </w:r>
          </w:p>
        </w:tc>
        <w:tc>
          <w:tcPr>
            <w:tcW w:w="1152" w:type="dxa"/>
          </w:tcPr>
          <w:p w14:paraId="297B1B6D" w14:textId="23B7AE96" w:rsidR="008C4393" w:rsidRPr="00D047E9" w:rsidRDefault="00570E86">
            <w:pPr>
              <w:pStyle w:val="Tabletext"/>
            </w:pPr>
            <w:r w:rsidRPr="00D047E9">
              <w:t>&lt;</w:t>
            </w:r>
            <w:r w:rsidR="00C64CF4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72D7F884" w14:textId="7E54553A" w:rsidR="008C4393" w:rsidRPr="00D047E9" w:rsidRDefault="00C64CF4">
            <w:pPr>
              <w:pStyle w:val="Tabletext"/>
            </w:pPr>
            <w:r>
              <w:t>First draft of the use case model</w:t>
            </w:r>
          </w:p>
        </w:tc>
        <w:tc>
          <w:tcPr>
            <w:tcW w:w="2304" w:type="dxa"/>
          </w:tcPr>
          <w:p w14:paraId="6265CA93" w14:textId="78BDDE39" w:rsidR="008C4393" w:rsidRPr="00D047E9" w:rsidRDefault="00C64CF4">
            <w:pPr>
              <w:pStyle w:val="Tabletext"/>
            </w:pPr>
            <w:r>
              <w:t>Craciun Sergiu</w:t>
            </w:r>
          </w:p>
        </w:tc>
      </w:tr>
      <w:tr w:rsidR="008C4393" w:rsidRPr="00D047E9" w14:paraId="3A5522FB" w14:textId="77777777">
        <w:tc>
          <w:tcPr>
            <w:tcW w:w="2304" w:type="dxa"/>
          </w:tcPr>
          <w:p w14:paraId="44F2D3A4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2AE0C0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A102D0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99C402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0DE0E03" w14:textId="77777777">
        <w:tc>
          <w:tcPr>
            <w:tcW w:w="2304" w:type="dxa"/>
          </w:tcPr>
          <w:p w14:paraId="6F2BCDB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E802A8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5ECE58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C2EF79D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B1A39E3" w14:textId="77777777">
        <w:tc>
          <w:tcPr>
            <w:tcW w:w="2304" w:type="dxa"/>
          </w:tcPr>
          <w:p w14:paraId="11CC69F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A0A4A0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7C7B15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2EAF733" w14:textId="77777777" w:rsidR="008C4393" w:rsidRPr="00D047E9" w:rsidRDefault="008C4393">
            <w:pPr>
              <w:pStyle w:val="Tabletext"/>
            </w:pPr>
          </w:p>
        </w:tc>
      </w:tr>
    </w:tbl>
    <w:p w14:paraId="382BBBEA" w14:textId="77777777" w:rsidR="008C4393" w:rsidRPr="00D047E9" w:rsidRDefault="008C4393"/>
    <w:p w14:paraId="00D4E2F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214DBBB" w14:textId="77777777" w:rsidR="00D047E9" w:rsidRPr="00343C3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343C3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753E43E9" w14:textId="77777777" w:rsidR="00D047E9" w:rsidRPr="00343C3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343C3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0C04913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BC04023" w14:textId="77777777" w:rsidR="008C4393" w:rsidRPr="00D047E9" w:rsidRDefault="008C4393" w:rsidP="00D047E9">
      <w:pPr>
        <w:pStyle w:val="InfoBlue"/>
      </w:pPr>
    </w:p>
    <w:p w14:paraId="39693749" w14:textId="39025A1F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A481E85" w14:textId="2BC7A431" w:rsidR="00C64CF4" w:rsidRPr="00F259FD" w:rsidRDefault="00C64CF4" w:rsidP="00C64CF4">
      <w:pPr>
        <w:rPr>
          <w:sz w:val="28"/>
          <w:szCs w:val="28"/>
        </w:rPr>
      </w:pPr>
    </w:p>
    <w:p w14:paraId="24F2B768" w14:textId="3A135329" w:rsidR="00C64CF4" w:rsidRPr="00F259FD" w:rsidRDefault="00C64CF4" w:rsidP="00C64CF4">
      <w:pPr>
        <w:numPr>
          <w:ilvl w:val="1"/>
          <w:numId w:val="23"/>
        </w:numPr>
        <w:rPr>
          <w:sz w:val="28"/>
          <w:szCs w:val="28"/>
          <w:u w:val="single"/>
        </w:rPr>
      </w:pPr>
      <w:r w:rsidRPr="00F259FD">
        <w:rPr>
          <w:sz w:val="28"/>
          <w:szCs w:val="28"/>
          <w:u w:val="single"/>
        </w:rPr>
        <w:t>Add a new book in the system</w:t>
      </w:r>
    </w:p>
    <w:p w14:paraId="126A310D" w14:textId="0EE87B72" w:rsidR="00C64CF4" w:rsidRDefault="00C64CF4" w:rsidP="00C64CF4">
      <w:pPr>
        <w:ind w:left="720"/>
        <w:rPr>
          <w:sz w:val="24"/>
          <w:szCs w:val="24"/>
          <w:u w:val="single"/>
        </w:rPr>
      </w:pPr>
    </w:p>
    <w:p w14:paraId="07D46EFA" w14:textId="29CA54D2" w:rsidR="00C64CF4" w:rsidRDefault="00C64CF4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>Use Case: Add a new book in the system</w:t>
      </w:r>
    </w:p>
    <w:p w14:paraId="5224C831" w14:textId="6820D9B6" w:rsidR="00C64CF4" w:rsidRDefault="00C64CF4" w:rsidP="00C64CF4">
      <w:pPr>
        <w:ind w:left="720"/>
        <w:rPr>
          <w:sz w:val="24"/>
          <w:szCs w:val="24"/>
        </w:rPr>
      </w:pPr>
    </w:p>
    <w:p w14:paraId="4F4D1A1F" w14:textId="4469AA7D" w:rsidR="00C64CF4" w:rsidRDefault="00C64CF4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>Level: User-goal level</w:t>
      </w:r>
    </w:p>
    <w:p w14:paraId="24BE5694" w14:textId="350C2516" w:rsidR="00C64CF4" w:rsidRDefault="00C64CF4" w:rsidP="00C64CF4">
      <w:pPr>
        <w:ind w:left="720"/>
        <w:rPr>
          <w:sz w:val="24"/>
          <w:szCs w:val="24"/>
        </w:rPr>
      </w:pPr>
    </w:p>
    <w:p w14:paraId="2DF7951C" w14:textId="29277E44" w:rsidR="00C64CF4" w:rsidRDefault="00C64CF4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>Primary Actor: the administrator</w:t>
      </w:r>
    </w:p>
    <w:p w14:paraId="6B23B916" w14:textId="54807EA5" w:rsidR="00C64CF4" w:rsidRDefault="00C64CF4" w:rsidP="00C64CF4">
      <w:pPr>
        <w:ind w:left="720"/>
        <w:rPr>
          <w:sz w:val="24"/>
          <w:szCs w:val="24"/>
        </w:rPr>
      </w:pPr>
    </w:p>
    <w:p w14:paraId="6087714E" w14:textId="6A3C51B6" w:rsidR="00C64CF4" w:rsidRDefault="00C64CF4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>Main success scenario:</w:t>
      </w:r>
      <w:r w:rsidR="00F259FD">
        <w:rPr>
          <w:sz w:val="24"/>
          <w:szCs w:val="24"/>
        </w:rPr>
        <w:t xml:space="preserve"> </w:t>
      </w:r>
    </w:p>
    <w:p w14:paraId="27179307" w14:textId="42759B62" w:rsidR="00F259FD" w:rsidRDefault="00F259FD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4D6C4CF" w14:textId="411B0DA2" w:rsidR="00F259FD" w:rsidRDefault="00F259FD" w:rsidP="00F259FD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 in the application</w:t>
      </w:r>
    </w:p>
    <w:p w14:paraId="4C1B7F2A" w14:textId="1F8D5310" w:rsidR="00F259FD" w:rsidRDefault="00F259FD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BB852F3" w14:textId="60E08235" w:rsidR="00F259FD" w:rsidRDefault="00F259FD" w:rsidP="00F259FD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Initiate the add product from the user interface</w:t>
      </w:r>
    </w:p>
    <w:p w14:paraId="32BF6053" w14:textId="4EECEE53" w:rsidR="00F259FD" w:rsidRDefault="00F259FD" w:rsidP="00C64CF4">
      <w:pPr>
        <w:ind w:left="720"/>
        <w:rPr>
          <w:sz w:val="24"/>
          <w:szCs w:val="24"/>
        </w:rPr>
      </w:pPr>
    </w:p>
    <w:p w14:paraId="727FCE13" w14:textId="5E5E15E6" w:rsidR="00F259FD" w:rsidRDefault="00F259FD" w:rsidP="00F259FD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Provide the short description and all other related information needed</w:t>
      </w:r>
    </w:p>
    <w:p w14:paraId="02AB1AF7" w14:textId="79363484" w:rsidR="00F259FD" w:rsidRDefault="00F259FD" w:rsidP="00C64CF4">
      <w:pPr>
        <w:ind w:left="720"/>
        <w:rPr>
          <w:sz w:val="24"/>
          <w:szCs w:val="24"/>
        </w:rPr>
      </w:pPr>
    </w:p>
    <w:p w14:paraId="2F89B467" w14:textId="444810FE" w:rsidR="00F259FD" w:rsidRDefault="00F259FD" w:rsidP="00F259FD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Specify the stock</w:t>
      </w:r>
    </w:p>
    <w:p w14:paraId="207D1469" w14:textId="7984D316" w:rsidR="00F259FD" w:rsidRDefault="00F259FD" w:rsidP="00C64CF4">
      <w:pPr>
        <w:ind w:left="720"/>
        <w:rPr>
          <w:sz w:val="24"/>
          <w:szCs w:val="24"/>
        </w:rPr>
      </w:pPr>
    </w:p>
    <w:p w14:paraId="77A2F61D" w14:textId="270D455B" w:rsidR="00F259FD" w:rsidRDefault="00F259FD" w:rsidP="00F259FD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Add the product</w:t>
      </w:r>
    </w:p>
    <w:p w14:paraId="6FB684A9" w14:textId="480C30D2" w:rsidR="00F259FD" w:rsidRDefault="00F259FD" w:rsidP="00C64CF4">
      <w:pPr>
        <w:ind w:left="720"/>
        <w:rPr>
          <w:sz w:val="24"/>
          <w:szCs w:val="24"/>
        </w:rPr>
      </w:pPr>
    </w:p>
    <w:p w14:paraId="16B9B1A6" w14:textId="77D08E8D" w:rsidR="00F259FD" w:rsidRDefault="00F259FD" w:rsidP="00C64CF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Extensions :</w:t>
      </w:r>
      <w:proofErr w:type="gramEnd"/>
    </w:p>
    <w:p w14:paraId="16F9A140" w14:textId="01ABC8A1" w:rsidR="00F259FD" w:rsidRDefault="00F259FD" w:rsidP="00C64CF4">
      <w:pPr>
        <w:ind w:left="720"/>
        <w:rPr>
          <w:sz w:val="24"/>
          <w:szCs w:val="24"/>
        </w:rPr>
      </w:pPr>
    </w:p>
    <w:p w14:paraId="363C7AB1" w14:textId="5AFE9A19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bad log-in credentials, the related error will be thrown</w:t>
      </w:r>
    </w:p>
    <w:p w14:paraId="746A9C87" w14:textId="09BF564A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bad input, the related error will be thrown</w:t>
      </w:r>
    </w:p>
    <w:p w14:paraId="0C5E0CDC" w14:textId="72A01E97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the book already exists, it won’t be added again and an error message will appear</w:t>
      </w:r>
    </w:p>
    <w:p w14:paraId="03C27FF2" w14:textId="57B30868" w:rsidR="00F259FD" w:rsidRDefault="00F259FD" w:rsidP="00F259FD">
      <w:pPr>
        <w:rPr>
          <w:sz w:val="24"/>
          <w:szCs w:val="24"/>
        </w:rPr>
      </w:pPr>
    </w:p>
    <w:p w14:paraId="0A565F0B" w14:textId="227D1CFA" w:rsidR="00F259FD" w:rsidRPr="00F259FD" w:rsidRDefault="00F259FD" w:rsidP="00F259FD">
      <w:pPr>
        <w:numPr>
          <w:ilvl w:val="1"/>
          <w:numId w:val="23"/>
        </w:numPr>
        <w:rPr>
          <w:sz w:val="28"/>
          <w:szCs w:val="28"/>
          <w:u w:val="single"/>
        </w:rPr>
      </w:pPr>
      <w:r w:rsidRPr="00F259FD">
        <w:rPr>
          <w:sz w:val="28"/>
          <w:szCs w:val="28"/>
          <w:u w:val="single"/>
        </w:rPr>
        <w:t>Placing and order</w:t>
      </w:r>
    </w:p>
    <w:p w14:paraId="34CD6DF9" w14:textId="4800CA6A" w:rsidR="00F259FD" w:rsidRDefault="00F259FD" w:rsidP="00F259FD">
      <w:pPr>
        <w:ind w:left="720"/>
        <w:rPr>
          <w:sz w:val="24"/>
          <w:szCs w:val="24"/>
          <w:u w:val="single"/>
        </w:rPr>
      </w:pPr>
    </w:p>
    <w:p w14:paraId="61621FFE" w14:textId="3C9D4537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Use case: Place order</w:t>
      </w:r>
    </w:p>
    <w:p w14:paraId="787527EB" w14:textId="41895383" w:rsidR="00F259FD" w:rsidRDefault="00F259FD" w:rsidP="00F259FD">
      <w:pPr>
        <w:ind w:left="720"/>
        <w:rPr>
          <w:sz w:val="24"/>
          <w:szCs w:val="24"/>
        </w:rPr>
      </w:pPr>
    </w:p>
    <w:p w14:paraId="4C55AD38" w14:textId="5D1B8E6D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Level: User-goal level</w:t>
      </w:r>
    </w:p>
    <w:p w14:paraId="0533E117" w14:textId="324EDBA4" w:rsidR="00F259FD" w:rsidRDefault="00F259FD" w:rsidP="00F259FD">
      <w:pPr>
        <w:ind w:left="720"/>
        <w:rPr>
          <w:sz w:val="24"/>
          <w:szCs w:val="24"/>
        </w:rPr>
      </w:pPr>
    </w:p>
    <w:p w14:paraId="164CE378" w14:textId="227BAAC5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Primary actor: the customer</w:t>
      </w:r>
    </w:p>
    <w:p w14:paraId="7D531916" w14:textId="77F652CE" w:rsidR="00F259FD" w:rsidRDefault="00F259FD" w:rsidP="00F259FD">
      <w:pPr>
        <w:ind w:left="720"/>
        <w:rPr>
          <w:sz w:val="24"/>
          <w:szCs w:val="24"/>
        </w:rPr>
      </w:pPr>
    </w:p>
    <w:p w14:paraId="28033BF5" w14:textId="77777777" w:rsidR="00F259FD" w:rsidRDefault="00F259FD" w:rsidP="00F259FD">
      <w:pPr>
        <w:ind w:left="720"/>
        <w:rPr>
          <w:sz w:val="24"/>
          <w:szCs w:val="24"/>
        </w:rPr>
      </w:pPr>
    </w:p>
    <w:p w14:paraId="27A72A2A" w14:textId="77777777" w:rsidR="00F259FD" w:rsidRDefault="00F259FD" w:rsidP="00F259FD">
      <w:pPr>
        <w:ind w:left="720"/>
        <w:rPr>
          <w:sz w:val="24"/>
          <w:szCs w:val="24"/>
        </w:rPr>
      </w:pPr>
    </w:p>
    <w:p w14:paraId="25A636BA" w14:textId="77777777" w:rsidR="00F259FD" w:rsidRDefault="00F259FD" w:rsidP="00F259FD">
      <w:pPr>
        <w:ind w:left="720"/>
        <w:rPr>
          <w:sz w:val="24"/>
          <w:szCs w:val="24"/>
        </w:rPr>
      </w:pPr>
    </w:p>
    <w:p w14:paraId="1393EAA1" w14:textId="77777777" w:rsidR="00F259FD" w:rsidRDefault="00F259FD" w:rsidP="00F259FD">
      <w:pPr>
        <w:ind w:left="720"/>
        <w:rPr>
          <w:sz w:val="24"/>
          <w:szCs w:val="24"/>
        </w:rPr>
      </w:pPr>
    </w:p>
    <w:p w14:paraId="1A9D95D1" w14:textId="77777777" w:rsidR="00F259FD" w:rsidRDefault="00F259FD" w:rsidP="00F259FD">
      <w:pPr>
        <w:ind w:left="720"/>
        <w:rPr>
          <w:sz w:val="24"/>
          <w:szCs w:val="24"/>
        </w:rPr>
      </w:pPr>
    </w:p>
    <w:p w14:paraId="3FD3A5BE" w14:textId="2C9CE8D9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Main success scenario:</w:t>
      </w:r>
    </w:p>
    <w:p w14:paraId="295C3DB3" w14:textId="52B7B905" w:rsidR="00F259FD" w:rsidRDefault="00F259FD" w:rsidP="00F259FD">
      <w:pPr>
        <w:ind w:left="720"/>
        <w:rPr>
          <w:sz w:val="24"/>
          <w:szCs w:val="24"/>
        </w:rPr>
      </w:pPr>
    </w:p>
    <w:p w14:paraId="6D41C91C" w14:textId="5335CBD3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 in the application</w:t>
      </w:r>
    </w:p>
    <w:p w14:paraId="29253374" w14:textId="0E475996" w:rsidR="00F259FD" w:rsidRDefault="00F259FD" w:rsidP="00F259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2447661" w14:textId="1D7AEB83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Search through books</w:t>
      </w:r>
    </w:p>
    <w:p w14:paraId="4AEC93B5" w14:textId="70EB61CA" w:rsidR="00F259FD" w:rsidRDefault="00F259FD" w:rsidP="00F259FD">
      <w:pPr>
        <w:rPr>
          <w:sz w:val="24"/>
          <w:szCs w:val="24"/>
        </w:rPr>
      </w:pPr>
    </w:p>
    <w:p w14:paraId="111376D3" w14:textId="7E831262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Select the products and add to cart</w:t>
      </w:r>
    </w:p>
    <w:p w14:paraId="600CADC6" w14:textId="61737120" w:rsidR="00F259FD" w:rsidRDefault="00F259FD" w:rsidP="00F259FD">
      <w:pPr>
        <w:rPr>
          <w:sz w:val="24"/>
          <w:szCs w:val="24"/>
        </w:rPr>
      </w:pPr>
    </w:p>
    <w:p w14:paraId="24C7BD8E" w14:textId="22E6741F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Provide delivery information and payment information</w:t>
      </w:r>
    </w:p>
    <w:p w14:paraId="4939361D" w14:textId="32DDCE0D" w:rsidR="00F259FD" w:rsidRDefault="00F259FD" w:rsidP="00F259FD">
      <w:pPr>
        <w:rPr>
          <w:sz w:val="24"/>
          <w:szCs w:val="24"/>
        </w:rPr>
      </w:pPr>
    </w:p>
    <w:p w14:paraId="0236A88F" w14:textId="371CBC1A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Place order</w:t>
      </w:r>
    </w:p>
    <w:p w14:paraId="6A1A5485" w14:textId="0F295F57" w:rsidR="00F259FD" w:rsidRDefault="00F259FD" w:rsidP="00F259FD">
      <w:pPr>
        <w:rPr>
          <w:sz w:val="24"/>
          <w:szCs w:val="24"/>
        </w:rPr>
      </w:pPr>
    </w:p>
    <w:p w14:paraId="426E30BE" w14:textId="6D1AB5DA" w:rsidR="00F259FD" w:rsidRDefault="00F259FD" w:rsidP="00F259FD">
      <w:pPr>
        <w:rPr>
          <w:sz w:val="24"/>
          <w:szCs w:val="24"/>
        </w:rPr>
      </w:pPr>
      <w:r>
        <w:rPr>
          <w:sz w:val="24"/>
          <w:szCs w:val="24"/>
        </w:rPr>
        <w:tab/>
        <w:t>Extensions:</w:t>
      </w:r>
    </w:p>
    <w:p w14:paraId="34BF631C" w14:textId="5FFB9A57" w:rsidR="00F259FD" w:rsidRDefault="00F259FD" w:rsidP="00F259F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25CD66B" w14:textId="2DD3F0E6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bad log-in credentials, the related error will be thrown.</w:t>
      </w:r>
    </w:p>
    <w:p w14:paraId="06901B7C" w14:textId="36CD7149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invalid number of products, the related error message will appear.</w:t>
      </w:r>
    </w:p>
    <w:p w14:paraId="4E4460F4" w14:textId="69424167" w:rsidR="00F259FD" w:rsidRP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bad input for address/payment information, the related error will be thrown.</w:t>
      </w:r>
    </w:p>
    <w:p w14:paraId="5C96A2BF" w14:textId="432A8DE6" w:rsidR="00C64CF4" w:rsidRDefault="00C64CF4" w:rsidP="00C64CF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2823A" w14:textId="04AED04D" w:rsidR="00F259FD" w:rsidRDefault="00F259FD" w:rsidP="00F259FD">
      <w:pPr>
        <w:numPr>
          <w:ilvl w:val="1"/>
          <w:numId w:val="23"/>
        </w:numPr>
        <w:rPr>
          <w:sz w:val="28"/>
          <w:szCs w:val="28"/>
          <w:u w:val="single"/>
        </w:rPr>
      </w:pPr>
      <w:r w:rsidRPr="00F259FD">
        <w:rPr>
          <w:sz w:val="28"/>
          <w:szCs w:val="28"/>
          <w:u w:val="single"/>
        </w:rPr>
        <w:t>Write a review</w:t>
      </w:r>
    </w:p>
    <w:p w14:paraId="4179D77D" w14:textId="7A4CB51E" w:rsidR="00F259FD" w:rsidRDefault="00F259FD" w:rsidP="00F259FD">
      <w:pPr>
        <w:rPr>
          <w:sz w:val="28"/>
          <w:szCs w:val="28"/>
          <w:u w:val="single"/>
        </w:rPr>
      </w:pPr>
    </w:p>
    <w:p w14:paraId="6BCD3083" w14:textId="2DFBCFB2" w:rsidR="00F259FD" w:rsidRDefault="00F259FD" w:rsidP="00F259FD">
      <w:pPr>
        <w:ind w:left="720"/>
        <w:rPr>
          <w:sz w:val="24"/>
          <w:szCs w:val="24"/>
        </w:rPr>
      </w:pPr>
      <w:r w:rsidRPr="00F259FD">
        <w:rPr>
          <w:sz w:val="24"/>
          <w:szCs w:val="24"/>
        </w:rPr>
        <w:t>Use case: Write review</w:t>
      </w:r>
    </w:p>
    <w:p w14:paraId="5159F3C0" w14:textId="02E8FE92" w:rsidR="00F259FD" w:rsidRDefault="00F259FD" w:rsidP="00F259FD">
      <w:pPr>
        <w:ind w:left="720"/>
        <w:rPr>
          <w:sz w:val="24"/>
          <w:szCs w:val="24"/>
        </w:rPr>
      </w:pPr>
    </w:p>
    <w:p w14:paraId="3F7AD725" w14:textId="2FEB5B4E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Level: User-goal level</w:t>
      </w:r>
    </w:p>
    <w:p w14:paraId="731A9C78" w14:textId="5EF19F54" w:rsidR="00F259FD" w:rsidRDefault="00F259FD" w:rsidP="00F259FD">
      <w:pPr>
        <w:ind w:left="720"/>
        <w:rPr>
          <w:sz w:val="24"/>
          <w:szCs w:val="24"/>
        </w:rPr>
      </w:pPr>
    </w:p>
    <w:p w14:paraId="767A3D8B" w14:textId="60C07B43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Primary actor: the customer</w:t>
      </w:r>
    </w:p>
    <w:p w14:paraId="5345A649" w14:textId="32091C68" w:rsidR="00F259FD" w:rsidRDefault="00F259FD" w:rsidP="00F259FD">
      <w:pPr>
        <w:ind w:left="720"/>
        <w:rPr>
          <w:sz w:val="24"/>
          <w:szCs w:val="24"/>
        </w:rPr>
      </w:pPr>
    </w:p>
    <w:p w14:paraId="22938C1D" w14:textId="31429AC6" w:rsidR="00F259FD" w:rsidRDefault="00F259FD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Main success scenario:</w:t>
      </w:r>
    </w:p>
    <w:p w14:paraId="633871FF" w14:textId="077A3C33" w:rsidR="00F259FD" w:rsidRDefault="00F259FD" w:rsidP="00F259FD">
      <w:pPr>
        <w:ind w:left="720"/>
        <w:rPr>
          <w:sz w:val="24"/>
          <w:szCs w:val="24"/>
        </w:rPr>
      </w:pPr>
    </w:p>
    <w:p w14:paraId="29F52B61" w14:textId="653814C5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 in the application</w:t>
      </w:r>
    </w:p>
    <w:p w14:paraId="3110181E" w14:textId="5179FC48" w:rsidR="00F259FD" w:rsidRDefault="00F259FD" w:rsidP="00F259FD">
      <w:pPr>
        <w:ind w:left="1800"/>
        <w:rPr>
          <w:sz w:val="24"/>
          <w:szCs w:val="24"/>
        </w:rPr>
      </w:pPr>
    </w:p>
    <w:p w14:paraId="4FD037A3" w14:textId="7CE7C02B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Search through books</w:t>
      </w:r>
    </w:p>
    <w:p w14:paraId="3FD37A5E" w14:textId="46463E9D" w:rsidR="00F259FD" w:rsidRDefault="00F259FD" w:rsidP="00F259FD">
      <w:pPr>
        <w:ind w:left="1800"/>
        <w:rPr>
          <w:sz w:val="24"/>
          <w:szCs w:val="24"/>
        </w:rPr>
      </w:pPr>
    </w:p>
    <w:p w14:paraId="0FDCDA97" w14:textId="2C806326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Select the book you want to review</w:t>
      </w:r>
    </w:p>
    <w:p w14:paraId="0243C5AB" w14:textId="7D02E8B7" w:rsidR="00F259FD" w:rsidRDefault="00F259FD" w:rsidP="00F259FD">
      <w:pPr>
        <w:ind w:left="1800"/>
        <w:rPr>
          <w:sz w:val="24"/>
          <w:szCs w:val="24"/>
        </w:rPr>
      </w:pPr>
    </w:p>
    <w:p w14:paraId="73A6AC24" w14:textId="741C4840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Select write review</w:t>
      </w:r>
    </w:p>
    <w:p w14:paraId="647F9185" w14:textId="0CFE7D67" w:rsidR="00F259FD" w:rsidRDefault="00F259FD" w:rsidP="00F259FD">
      <w:pPr>
        <w:ind w:left="1800"/>
        <w:rPr>
          <w:sz w:val="24"/>
          <w:szCs w:val="24"/>
        </w:rPr>
      </w:pPr>
    </w:p>
    <w:p w14:paraId="1A1D82FB" w14:textId="79651E7D" w:rsidR="00F259FD" w:rsidRDefault="00F259FD" w:rsidP="00F259FD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Post review</w:t>
      </w:r>
    </w:p>
    <w:p w14:paraId="0229361E" w14:textId="77777777" w:rsidR="00F259FD" w:rsidRDefault="00F259FD" w:rsidP="00F259FD">
      <w:pPr>
        <w:pStyle w:val="ListParagraph"/>
        <w:rPr>
          <w:sz w:val="24"/>
          <w:szCs w:val="24"/>
        </w:rPr>
      </w:pPr>
    </w:p>
    <w:p w14:paraId="374F8EE2" w14:textId="683DB34A" w:rsidR="00F259FD" w:rsidRDefault="00FC2186" w:rsidP="00F259FD">
      <w:pPr>
        <w:ind w:left="720"/>
        <w:rPr>
          <w:sz w:val="24"/>
          <w:szCs w:val="24"/>
        </w:rPr>
      </w:pPr>
      <w:r>
        <w:rPr>
          <w:sz w:val="24"/>
          <w:szCs w:val="24"/>
        </w:rPr>
        <w:t>Extensions:</w:t>
      </w:r>
    </w:p>
    <w:p w14:paraId="22140044" w14:textId="745AF722" w:rsidR="00FC2186" w:rsidRDefault="00FC2186" w:rsidP="00F259FD">
      <w:pPr>
        <w:ind w:left="720"/>
        <w:rPr>
          <w:sz w:val="24"/>
          <w:szCs w:val="24"/>
        </w:rPr>
      </w:pPr>
    </w:p>
    <w:p w14:paraId="60C7C9A9" w14:textId="21665A53" w:rsidR="00FC2186" w:rsidRPr="00F259FD" w:rsidRDefault="00FC2186" w:rsidP="00FC2186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case of bad log-in credential, the user will not be able to enter the system.</w:t>
      </w:r>
    </w:p>
    <w:p w14:paraId="30F47A12" w14:textId="77777777" w:rsidR="00F259FD" w:rsidRPr="00F259FD" w:rsidRDefault="00F259FD" w:rsidP="00F259FD">
      <w:pPr>
        <w:ind w:left="720"/>
        <w:rPr>
          <w:sz w:val="24"/>
          <w:szCs w:val="24"/>
          <w:u w:val="single"/>
        </w:rPr>
      </w:pPr>
    </w:p>
    <w:p w14:paraId="732CCD7A" w14:textId="2D35A879" w:rsidR="00C64CF4" w:rsidRDefault="00C64CF4" w:rsidP="00C64CF4"/>
    <w:p w14:paraId="7E8CE2F9" w14:textId="77777777" w:rsidR="00C64CF4" w:rsidRPr="00C64CF4" w:rsidRDefault="00C64CF4" w:rsidP="00C64CF4"/>
    <w:p w14:paraId="2642B77F" w14:textId="20EAD4C5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6BF159AA" w14:textId="2509AF44" w:rsidR="00FC2186" w:rsidRDefault="00FC2186" w:rsidP="00FC2186"/>
    <w:p w14:paraId="7F959BBE" w14:textId="2984B246" w:rsidR="00FC2186" w:rsidRDefault="00FC2186" w:rsidP="00FC2186"/>
    <w:p w14:paraId="62B7F0C8" w14:textId="47FB3ED5" w:rsidR="00FC2186" w:rsidRDefault="00FC2186" w:rsidP="00FC2186">
      <w:pPr>
        <w:rPr>
          <w:sz w:val="24"/>
          <w:szCs w:val="24"/>
        </w:rPr>
      </w:pPr>
      <w:r w:rsidRPr="00FC2186">
        <w:rPr>
          <w:sz w:val="24"/>
          <w:szCs w:val="24"/>
        </w:rPr>
        <w:t>The use-case diagram of the system:</w:t>
      </w:r>
    </w:p>
    <w:p w14:paraId="0CA63C16" w14:textId="605BCF23" w:rsidR="00FC2186" w:rsidRDefault="00FC2186" w:rsidP="00FC2186">
      <w:pPr>
        <w:rPr>
          <w:sz w:val="24"/>
          <w:szCs w:val="24"/>
        </w:rPr>
      </w:pPr>
    </w:p>
    <w:p w14:paraId="3D2665EE" w14:textId="66484757" w:rsidR="00FC2186" w:rsidRPr="00FC2186" w:rsidRDefault="00FC2186" w:rsidP="00FC2186">
      <w:pPr>
        <w:rPr>
          <w:sz w:val="24"/>
          <w:szCs w:val="24"/>
        </w:rPr>
      </w:pPr>
      <w:r w:rsidRPr="00FC2186">
        <w:rPr>
          <w:rFonts w:ascii="Calibri" w:hAnsi="Calibri"/>
          <w:sz w:val="22"/>
          <w:szCs w:val="22"/>
          <w:lang w:val="ro-RO" w:eastAsia="ro-RO"/>
        </w:rPr>
        <w:object w:dxaOrig="8640" w:dyaOrig="4470" w14:anchorId="761648BC">
          <v:rect id="rectole0000000000" o:spid="_x0000_i1025" style="width:466.5pt;height:252.75pt" o:ole="" o:preferrelative="t" stroked="f">
            <v:imagedata r:id="rId8" o:title=""/>
          </v:rect>
          <o:OLEObject Type="Embed" ProgID="StaticMetafile" ShapeID="rectole0000000000" DrawAspect="Content" ObjectID="_1646476854" r:id="rId9"/>
        </w:object>
      </w:r>
    </w:p>
    <w:p w14:paraId="141FE620" w14:textId="21B7E978" w:rsidR="00FC2186" w:rsidRDefault="00FC2186" w:rsidP="00FC2186"/>
    <w:p w14:paraId="27845A11" w14:textId="1B7FFDDE" w:rsidR="00FC2186" w:rsidRDefault="00FC2186" w:rsidP="00FC2186"/>
    <w:p w14:paraId="183AF043" w14:textId="2820002D" w:rsidR="00FC2186" w:rsidRDefault="00FC2186" w:rsidP="00FC2186"/>
    <w:p w14:paraId="6EB37CE9" w14:textId="57836090" w:rsidR="00FC2186" w:rsidRDefault="00FC2186" w:rsidP="00FC2186">
      <w:r w:rsidRPr="00FC2186">
        <w:rPr>
          <w:rFonts w:ascii="Calibri" w:hAnsi="Calibri"/>
          <w:sz w:val="22"/>
          <w:szCs w:val="22"/>
          <w:lang w:val="ro-RO" w:eastAsia="ro-RO"/>
        </w:rPr>
        <w:object w:dxaOrig="5595" w:dyaOrig="5100" w14:anchorId="637AB81C">
          <v:rect id="rectole0000000001" o:spid="_x0000_i1026" style="width:324.75pt;height:255pt" o:ole="" o:preferrelative="t" stroked="f">
            <v:imagedata r:id="rId10" o:title=""/>
          </v:rect>
          <o:OLEObject Type="Embed" ProgID="StaticMetafile" ShapeID="rectole0000000001" DrawAspect="Content" ObjectID="_1646476855" r:id="rId11"/>
        </w:object>
      </w:r>
    </w:p>
    <w:p w14:paraId="7F66F5DC" w14:textId="77777777" w:rsidR="00FC2186" w:rsidRPr="00FC2186" w:rsidRDefault="00FC2186" w:rsidP="00FC2186"/>
    <w:p w14:paraId="68863EED" w14:textId="2BFE8DB6" w:rsidR="008C4393" w:rsidRPr="00D047E9" w:rsidRDefault="008C4393" w:rsidP="00D047E9">
      <w:pPr>
        <w:pStyle w:val="InfoBlue"/>
      </w:pPr>
      <w:bookmarkStart w:id="6" w:name="_GoBack"/>
      <w:bookmarkEnd w:id="6"/>
    </w:p>
    <w:sectPr w:rsidR="008C4393" w:rsidRPr="00D047E9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670C" w14:textId="77777777" w:rsidR="0034165C" w:rsidRDefault="0034165C">
      <w:pPr>
        <w:spacing w:line="240" w:lineRule="auto"/>
      </w:pPr>
      <w:r>
        <w:separator/>
      </w:r>
    </w:p>
  </w:endnote>
  <w:endnote w:type="continuationSeparator" w:id="0">
    <w:p w14:paraId="70AAAEA2" w14:textId="77777777" w:rsidR="0034165C" w:rsidRDefault="00341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D35CBB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A2B09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5E91D7" w14:textId="56830D62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</w:t>
            </w:r>
            <w:r w:rsidR="00C64CF4">
              <w:t>Craciun Sergiu</w:t>
            </w:r>
            <w:r w:rsidR="000916B9">
              <w:t>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8426D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DA31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3D4438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0E8F2" w14:textId="77777777" w:rsidR="0034165C" w:rsidRDefault="0034165C">
      <w:pPr>
        <w:spacing w:line="240" w:lineRule="auto"/>
      </w:pPr>
      <w:r>
        <w:separator/>
      </w:r>
    </w:p>
  </w:footnote>
  <w:footnote w:type="continuationSeparator" w:id="0">
    <w:p w14:paraId="7BA54FF3" w14:textId="77777777" w:rsidR="0034165C" w:rsidRDefault="00341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36E2F" w14:textId="77777777" w:rsidR="008C4393" w:rsidRDefault="008C4393">
    <w:pPr>
      <w:rPr>
        <w:sz w:val="24"/>
      </w:rPr>
    </w:pPr>
  </w:p>
  <w:p w14:paraId="4D16BCA4" w14:textId="77777777" w:rsidR="008C4393" w:rsidRDefault="008C4393">
    <w:pPr>
      <w:pBdr>
        <w:top w:val="single" w:sz="6" w:space="1" w:color="auto"/>
      </w:pBdr>
      <w:rPr>
        <w:sz w:val="24"/>
      </w:rPr>
    </w:pPr>
  </w:p>
  <w:p w14:paraId="7C4FC8ED" w14:textId="04A3CA87" w:rsidR="008C4393" w:rsidRDefault="00343C32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C64CF4">
        <w:rPr>
          <w:rFonts w:ascii="Arial" w:hAnsi="Arial"/>
          <w:b/>
          <w:sz w:val="36"/>
        </w:rPr>
        <w:t>Craciun Sergiu</w:t>
      </w:r>
      <w:r w:rsidR="000916B9">
        <w:rPr>
          <w:rFonts w:ascii="Arial" w:hAnsi="Arial"/>
          <w:b/>
          <w:sz w:val="36"/>
        </w:rPr>
        <w:t>&gt;</w:t>
      </w:r>
    </w:fldSimple>
  </w:p>
  <w:p w14:paraId="1BDC14C6" w14:textId="1983B4CC" w:rsidR="0004741B" w:rsidRDefault="00343C32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C64CF4">
        <w:rPr>
          <w:rFonts w:ascii="Arial" w:hAnsi="Arial"/>
          <w:b/>
          <w:sz w:val="36"/>
        </w:rPr>
        <w:t>30442</w:t>
      </w:r>
      <w:r w:rsidR="0004741B">
        <w:rPr>
          <w:rFonts w:ascii="Arial" w:hAnsi="Arial"/>
          <w:b/>
          <w:sz w:val="36"/>
        </w:rPr>
        <w:t>&gt;</w:t>
      </w:r>
    </w:fldSimple>
  </w:p>
  <w:p w14:paraId="6515C05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E802C8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9457E2B" w14:textId="77777777">
      <w:tc>
        <w:tcPr>
          <w:tcW w:w="6379" w:type="dxa"/>
        </w:tcPr>
        <w:p w14:paraId="3F0B9AE6" w14:textId="23D9FA0A" w:rsidR="008C4393" w:rsidRDefault="00343C32">
          <w:fldSimple w:instr="subject  \* Mergeformat ">
            <w:r w:rsidR="000916B9">
              <w:t>&lt;</w:t>
            </w:r>
            <w:r w:rsidR="00C64CF4">
              <w:t>Online Bookstore</w:t>
            </w:r>
            <w:r w:rsidR="000916B9">
              <w:t>&gt;</w:t>
            </w:r>
          </w:fldSimple>
        </w:p>
      </w:tc>
      <w:tc>
        <w:tcPr>
          <w:tcW w:w="3179" w:type="dxa"/>
        </w:tcPr>
        <w:p w14:paraId="3B424B09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5C3A6BC" w14:textId="77777777">
      <w:tc>
        <w:tcPr>
          <w:tcW w:w="6379" w:type="dxa"/>
        </w:tcPr>
        <w:p w14:paraId="7A06390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BC66954" w14:textId="3AF1DD21" w:rsidR="008C4393" w:rsidRDefault="00570E86">
          <w:r>
            <w:t xml:space="preserve">  Date:  &lt;</w:t>
          </w:r>
          <w:r w:rsidR="00C64CF4">
            <w:t>17/03/2020</w:t>
          </w:r>
          <w:r>
            <w:t>&gt;</w:t>
          </w:r>
        </w:p>
      </w:tc>
    </w:tr>
    <w:tr w:rsidR="008C4393" w14:paraId="475DF6F5" w14:textId="77777777">
      <w:tc>
        <w:tcPr>
          <w:tcW w:w="9558" w:type="dxa"/>
          <w:gridSpan w:val="2"/>
        </w:tcPr>
        <w:p w14:paraId="1DE077BB" w14:textId="77777777" w:rsidR="008C4393" w:rsidRDefault="00570E86">
          <w:r>
            <w:t>&lt;document identifier&gt;</w:t>
          </w:r>
        </w:p>
      </w:tc>
    </w:tr>
  </w:tbl>
  <w:p w14:paraId="7AD7ED6B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48583E"/>
    <w:multiLevelType w:val="hybridMultilevel"/>
    <w:tmpl w:val="45089596"/>
    <w:lvl w:ilvl="0" w:tplc="9B86FA92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5E64248"/>
    <w:multiLevelType w:val="hybridMultilevel"/>
    <w:tmpl w:val="13CCD45C"/>
    <w:lvl w:ilvl="0" w:tplc="7EA02C48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5051D5"/>
    <w:multiLevelType w:val="multilevel"/>
    <w:tmpl w:val="5A1A0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EA51B72"/>
    <w:multiLevelType w:val="hybridMultilevel"/>
    <w:tmpl w:val="07B068D2"/>
    <w:lvl w:ilvl="0" w:tplc="C9182E0C">
      <w:start w:val="1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5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8"/>
  </w:num>
  <w:num w:numId="23">
    <w:abstractNumId w:val="17"/>
  </w:num>
  <w:num w:numId="24">
    <w:abstractNumId w:val="5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34165C"/>
    <w:rsid w:val="00343C32"/>
    <w:rsid w:val="0056530F"/>
    <w:rsid w:val="00570E86"/>
    <w:rsid w:val="00664E4B"/>
    <w:rsid w:val="006C543D"/>
    <w:rsid w:val="008426D2"/>
    <w:rsid w:val="008C4393"/>
    <w:rsid w:val="0090593F"/>
    <w:rsid w:val="00B021C8"/>
    <w:rsid w:val="00C64CF4"/>
    <w:rsid w:val="00C709E3"/>
    <w:rsid w:val="00D047E9"/>
    <w:rsid w:val="00D720D3"/>
    <w:rsid w:val="00F259FD"/>
    <w:rsid w:val="00FC2186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E64A0"/>
  <w15:docId w15:val="{9338CBAD-7461-45AE-9735-ACF8B69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9F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45</TotalTime>
  <Pages>7</Pages>
  <Words>291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Sergiu - Mihai Craciun</cp:lastModifiedBy>
  <cp:revision>7</cp:revision>
  <dcterms:created xsi:type="dcterms:W3CDTF">2010-02-24T09:14:00Z</dcterms:created>
  <dcterms:modified xsi:type="dcterms:W3CDTF">2020-03-23T11:54:00Z</dcterms:modified>
</cp:coreProperties>
</file>